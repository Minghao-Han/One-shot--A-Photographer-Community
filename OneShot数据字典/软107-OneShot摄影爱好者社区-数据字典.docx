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F7A" w:rsidRDefault="00942F7A" w:rsidP="00942F7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O</w:t>
      </w:r>
      <w:r>
        <w:rPr>
          <w:b/>
          <w:bCs/>
          <w:sz w:val="48"/>
          <w:szCs w:val="48"/>
        </w:rPr>
        <w:t>NESHOT</w:t>
      </w:r>
    </w:p>
    <w:p w:rsidR="00942F7A" w:rsidRDefault="00942F7A" w:rsidP="00942F7A">
      <w:pPr>
        <w:jc w:val="center"/>
        <w:rPr>
          <w:b/>
          <w:bCs/>
          <w:sz w:val="48"/>
          <w:szCs w:val="48"/>
        </w:rPr>
      </w:pPr>
    </w:p>
    <w:p w:rsidR="00942F7A" w:rsidRDefault="00942F7A" w:rsidP="00942F7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数据库列表</w:t>
      </w:r>
    </w:p>
    <w:p w:rsidR="00942F7A" w:rsidRDefault="00942F7A" w:rsidP="00942F7A">
      <w:pPr>
        <w:rPr>
          <w:sz w:val="24"/>
        </w:rPr>
      </w:pPr>
    </w:p>
    <w:p w:rsidR="00942F7A" w:rsidRPr="00142266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用户表</w:t>
      </w:r>
      <w:r>
        <w:rPr>
          <w:rFonts w:hint="eastAsia"/>
          <w:sz w:val="30"/>
          <w:szCs w:val="30"/>
        </w:rPr>
        <w:t>user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15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自增</w:t>
            </w:r>
          </w:p>
        </w:tc>
        <w:tc>
          <w:tcPr>
            <w:tcW w:w="1518" w:type="dxa"/>
          </w:tcPr>
          <w:p w:rsidR="00942F7A" w:rsidRDefault="00942F7A" w:rsidP="00734713">
            <w: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10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限定</w:t>
            </w:r>
            <w:r>
              <w:t>male/female/unknown/Walmart</w:t>
            </w:r>
          </w:p>
        </w:tc>
        <w:tc>
          <w:tcPr>
            <w:tcW w:w="1518" w:type="dxa"/>
          </w:tcPr>
          <w:p w:rsidR="00942F7A" w:rsidRDefault="00942F7A" w:rsidP="00734713">
            <w: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Personal_signature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50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1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限定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1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rPr>
          <w:sz w:val="24"/>
        </w:rPr>
      </w:pPr>
    </w:p>
    <w:p w:rsidR="00942F7A" w:rsidRDefault="00942F7A" w:rsidP="00942F7A">
      <w:pPr>
        <w:rPr>
          <w:sz w:val="24"/>
        </w:rPr>
      </w:pPr>
    </w:p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管理员账号表</w:t>
      </w:r>
      <w:r>
        <w:rPr>
          <w:rFonts w:hint="eastAsia"/>
          <w:sz w:val="30"/>
          <w:szCs w:val="30"/>
        </w:rPr>
        <w:t>ad</w:t>
      </w:r>
      <w:r>
        <w:rPr>
          <w:sz w:val="30"/>
          <w:szCs w:val="30"/>
        </w:rPr>
        <w:t>min_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ccount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20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user_password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20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tabs>
          <w:tab w:val="left" w:pos="312"/>
        </w:tabs>
        <w:rPr>
          <w:sz w:val="30"/>
          <w:szCs w:val="30"/>
        </w:rPr>
      </w:pPr>
    </w:p>
    <w:p w:rsidR="00942F7A" w:rsidRPr="000920F6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账号表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ccount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32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password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32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用户偏好表</w:t>
      </w:r>
      <w:r>
        <w:rPr>
          <w:rFonts w:hint="eastAsia"/>
          <w:sz w:val="30"/>
          <w:szCs w:val="30"/>
        </w:rPr>
        <w:t>user</w:t>
      </w:r>
      <w:r>
        <w:rPr>
          <w:sz w:val="30"/>
          <w:szCs w:val="30"/>
        </w:rPr>
        <w:t>_preference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User_id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8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偏好图片</w:t>
            </w:r>
            <w:r>
              <w:rPr>
                <w:rFonts w:hint="eastAsia"/>
              </w:rPr>
              <w:t>tag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关注表</w:t>
      </w:r>
      <w:r>
        <w:rPr>
          <w:rFonts w:hint="eastAsia"/>
          <w:sz w:val="30"/>
          <w:szCs w:val="30"/>
        </w:rPr>
        <w:t>su</w:t>
      </w:r>
      <w:r>
        <w:rPr>
          <w:sz w:val="30"/>
          <w:szCs w:val="30"/>
        </w:rPr>
        <w:t>bscribe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User_id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Subscribed_id</w:t>
            </w:r>
          </w:p>
        </w:tc>
        <w:tc>
          <w:tcPr>
            <w:tcW w:w="1806" w:type="dxa"/>
          </w:tcPr>
          <w:p w:rsidR="00942F7A" w:rsidRDefault="00942F7A" w:rsidP="00734713">
            <w:r>
              <w:t>int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被关注人</w:t>
            </w:r>
            <w:r>
              <w:rPr>
                <w:rFonts w:hint="eastAsia"/>
              </w:rPr>
              <w:t>id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Shot</w:t>
      </w:r>
      <w:r>
        <w:rPr>
          <w:rFonts w:hint="eastAsia"/>
          <w:sz w:val="24"/>
        </w:rPr>
        <w:t>表</w:t>
      </w:r>
      <w:r>
        <w:rPr>
          <w:sz w:val="24"/>
        </w:rPr>
        <w:t>shot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942F7A" w:rsidRDefault="00942F7A" w:rsidP="00734713">
            <w:r>
              <w:t>int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User_id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title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20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50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1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Total-thumb</w:t>
            </w:r>
          </w:p>
        </w:tc>
        <w:tc>
          <w:tcPr>
            <w:tcW w:w="1806" w:type="dxa"/>
          </w:tcPr>
          <w:p w:rsidR="00942F7A" w:rsidRDefault="00942F7A" w:rsidP="00734713">
            <w:r>
              <w:t>int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t>D</w:t>
            </w:r>
            <w:r>
              <w:rPr>
                <w:rFonts w:hint="eastAsia"/>
              </w:rPr>
              <w:t>e</w:t>
            </w:r>
            <w:r>
              <w:t>fault 0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Total-collect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t>Default 0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P</w:t>
            </w:r>
            <w:r>
              <w:rPr>
                <w:rFonts w:hint="eastAsia"/>
              </w:rPr>
              <w:t>ag</w:t>
            </w:r>
            <w:r>
              <w:t>e-view</w:t>
            </w:r>
          </w:p>
        </w:tc>
        <w:tc>
          <w:tcPr>
            <w:tcW w:w="1806" w:type="dxa"/>
          </w:tcPr>
          <w:p w:rsidR="00942F7A" w:rsidRDefault="00942F7A" w:rsidP="00734713">
            <w:r>
              <w:t>int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t>Default 0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06" w:type="dxa"/>
          </w:tcPr>
          <w:p w:rsidR="00942F7A" w:rsidRDefault="00942F7A" w:rsidP="00734713">
            <w:r>
              <w:t>datetime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hot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tag</w:t>
      </w:r>
      <w:r>
        <w:rPr>
          <w:rFonts w:hint="eastAsia"/>
          <w:sz w:val="24"/>
        </w:rPr>
        <w:t>表</w:t>
      </w:r>
      <w:r>
        <w:rPr>
          <w:sz w:val="24"/>
        </w:rPr>
        <w:t xml:space="preserve"> shot_</w:t>
      </w:r>
      <w:r>
        <w:rPr>
          <w:rFonts w:hint="eastAsia"/>
          <w:sz w:val="24"/>
        </w:rPr>
        <w:t>tags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S</w:t>
            </w:r>
            <w:r>
              <w:rPr>
                <w:rFonts w:hint="eastAsia"/>
              </w:rPr>
              <w:t>h</w:t>
            </w:r>
            <w:r>
              <w:t>ot_id</w:t>
            </w:r>
          </w:p>
        </w:tc>
        <w:tc>
          <w:tcPr>
            <w:tcW w:w="1806" w:type="dxa"/>
          </w:tcPr>
          <w:p w:rsidR="00942F7A" w:rsidRDefault="00942F7A" w:rsidP="00734713">
            <w:r>
              <w:t>int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8</w:t>
            </w:r>
          </w:p>
        </w:tc>
        <w:tc>
          <w:tcPr>
            <w:tcW w:w="1275" w:type="dxa"/>
          </w:tcPr>
          <w:p w:rsidR="00942F7A" w:rsidRDefault="00942F7A" w:rsidP="00734713">
            <w:r>
              <w:t>Pk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hot</w:t>
      </w:r>
      <w:r>
        <w:rPr>
          <w:rFonts w:hint="eastAsia"/>
          <w:sz w:val="30"/>
          <w:szCs w:val="30"/>
        </w:rPr>
        <w:t>点赞表</w:t>
      </w:r>
      <w:r>
        <w:rPr>
          <w:sz w:val="30"/>
          <w:szCs w:val="30"/>
        </w:rPr>
        <w:t xml:space="preserve"> </w:t>
      </w:r>
      <w:r>
        <w:rPr>
          <w:sz w:val="24"/>
        </w:rPr>
        <w:t>thumb_of_shot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auto</w:t>
            </w:r>
            <w:r>
              <w:t xml:space="preserve"> increase</w:t>
            </w:r>
          </w:p>
        </w:tc>
        <w:tc>
          <w:tcPr>
            <w:tcW w:w="1518" w:type="dxa"/>
          </w:tcPr>
          <w:p w:rsidR="00942F7A" w:rsidRDefault="00942F7A" w:rsidP="00734713"/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S</w:t>
            </w:r>
            <w:r>
              <w:rPr>
                <w:rFonts w:hint="eastAsia"/>
              </w:rPr>
              <w:t>hot</w:t>
            </w:r>
            <w:r>
              <w:t>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Thumber_id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is</w:t>
            </w:r>
            <w:r>
              <w:t>_read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BOO</w:t>
            </w:r>
            <w:r>
              <w:t>LEAN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d</w:t>
            </w:r>
            <w:r>
              <w:t>efault false</w:t>
            </w:r>
          </w:p>
        </w:tc>
        <w:tc>
          <w:tcPr>
            <w:tcW w:w="1518" w:type="dxa"/>
          </w:tcPr>
          <w:p w:rsidR="00942F7A" w:rsidRDefault="00942F7A" w:rsidP="00734713"/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hot</w:t>
      </w:r>
      <w:r>
        <w:rPr>
          <w:rFonts w:hint="eastAsia"/>
          <w:sz w:val="30"/>
          <w:szCs w:val="30"/>
        </w:rPr>
        <w:t>收藏表</w:t>
      </w:r>
      <w:r>
        <w:rPr>
          <w:sz w:val="24"/>
        </w:rPr>
        <w:t>collect_of_shot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auto</w:t>
            </w:r>
            <w:r>
              <w:t xml:space="preserve"> increase</w:t>
            </w:r>
          </w:p>
        </w:tc>
        <w:tc>
          <w:tcPr>
            <w:tcW w:w="1518" w:type="dxa"/>
          </w:tcPr>
          <w:p w:rsidR="00942F7A" w:rsidRDefault="00942F7A" w:rsidP="00734713"/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S</w:t>
            </w:r>
            <w:r>
              <w:rPr>
                <w:rFonts w:hint="eastAsia"/>
              </w:rPr>
              <w:t>hot</w:t>
            </w:r>
            <w:r>
              <w:t>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Collect</w:t>
            </w:r>
            <w:r>
              <w:rPr>
                <w:rFonts w:hint="eastAsia"/>
              </w:rPr>
              <w:t>o</w:t>
            </w:r>
            <w:r>
              <w:t>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hot</w:t>
      </w:r>
      <w:r>
        <w:rPr>
          <w:rFonts w:hint="eastAsia"/>
          <w:sz w:val="30"/>
          <w:szCs w:val="30"/>
        </w:rPr>
        <w:t>评论表</w:t>
      </w:r>
      <w:r>
        <w:rPr>
          <w:rFonts w:hint="eastAsia"/>
          <w:sz w:val="30"/>
          <w:szCs w:val="30"/>
        </w:rPr>
        <w:t>comment</w:t>
      </w:r>
      <w:r>
        <w:rPr>
          <w:sz w:val="24"/>
        </w:rPr>
        <w:t>_of_shot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auto</w:t>
            </w:r>
            <w:r>
              <w:t xml:space="preserve"> increase 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id</w:t>
            </w:r>
            <w:r>
              <w:t>_in_shot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/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Shot_id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</w:t>
            </w: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Parent_id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Commentator_id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256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lastRenderedPageBreak/>
              <w:t>t</w:t>
            </w:r>
            <w:r>
              <w:t>ime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s_read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de</w:t>
            </w:r>
            <w:r>
              <w:t>fault false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post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 post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User_id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50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/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512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1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Total-thumb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Total-collect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Page-view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浏览量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rPr>
          <w:trHeight w:val="290"/>
        </w:trPr>
        <w:tc>
          <w:tcPr>
            <w:tcW w:w="2130" w:type="dxa"/>
          </w:tcPr>
          <w:p w:rsidR="00942F7A" w:rsidRDefault="00942F7A" w:rsidP="00734713">
            <w:r>
              <w:t>time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post</w:t>
      </w:r>
      <w:r>
        <w:rPr>
          <w:rFonts w:hint="eastAsia"/>
          <w:sz w:val="30"/>
          <w:szCs w:val="30"/>
        </w:rPr>
        <w:t>点赞表</w:t>
      </w:r>
      <w:r>
        <w:rPr>
          <w:sz w:val="30"/>
          <w:szCs w:val="30"/>
        </w:rPr>
        <w:t xml:space="preserve"> </w:t>
      </w:r>
      <w:r>
        <w:rPr>
          <w:sz w:val="24"/>
        </w:rPr>
        <w:t>thumb_of_post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S</w:t>
            </w:r>
            <w:r>
              <w:rPr>
                <w:rFonts w:hint="eastAsia"/>
              </w:rPr>
              <w:t>hot</w:t>
            </w:r>
            <w:r>
              <w:t>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Thumber_id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收藏表</w:t>
      </w:r>
      <w:r>
        <w:rPr>
          <w:sz w:val="24"/>
        </w:rPr>
        <w:t>collect_of_post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S</w:t>
            </w:r>
            <w:r>
              <w:rPr>
                <w:rFonts w:hint="eastAsia"/>
              </w:rPr>
              <w:t>hot</w:t>
            </w:r>
            <w:r>
              <w:t>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Collecter_id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评论表</w:t>
      </w:r>
      <w:r w:rsidRPr="000A51E5">
        <w:rPr>
          <w:rFonts w:hint="eastAsia"/>
          <w:sz w:val="24"/>
        </w:rPr>
        <w:t>comment</w:t>
      </w:r>
      <w:r w:rsidRPr="000A51E5">
        <w:rPr>
          <w:sz w:val="24"/>
        </w:rPr>
        <w:t>_of_</w:t>
      </w:r>
      <w:r>
        <w:rPr>
          <w:sz w:val="24"/>
        </w:rPr>
        <w:t>post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Shot_id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t>pk/</w:t>
            </w: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Parent_id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Commentator_id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806" w:type="dxa"/>
          </w:tcPr>
          <w:p w:rsidR="00942F7A" w:rsidRDefault="00942F7A" w:rsidP="00734713">
            <w:r>
              <w:t>Varchar 256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numPr>
          <w:ilvl w:val="0"/>
          <w:numId w:val="1"/>
        </w:numPr>
        <w:tabs>
          <w:tab w:val="clear" w:pos="31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登录的表</w:t>
      </w:r>
      <w:r>
        <w:rPr>
          <w:rFonts w:hint="eastAsia"/>
          <w:sz w:val="30"/>
          <w:szCs w:val="30"/>
        </w:rPr>
        <w:t>login_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og</w:t>
      </w:r>
    </w:p>
    <w:tbl>
      <w:tblPr>
        <w:tblW w:w="9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806"/>
        <w:gridCol w:w="1275"/>
        <w:gridCol w:w="2552"/>
        <w:gridCol w:w="1518"/>
      </w:tblGrid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字段名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数据类型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属性描述</w:t>
            </w:r>
          </w:p>
        </w:tc>
        <w:tc>
          <w:tcPr>
            <w:tcW w:w="2552" w:type="dxa"/>
          </w:tcPr>
          <w:p w:rsidR="00942F7A" w:rsidRDefault="00942F7A" w:rsidP="00734713">
            <w:r>
              <w:rPr>
                <w:rFonts w:hint="eastAsia"/>
              </w:rPr>
              <w:t>内容描述</w:t>
            </w:r>
          </w:p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是否允许为空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browser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1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t>user_id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k/fk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06" w:type="dxa"/>
          </w:tcPr>
          <w:p w:rsidR="00942F7A" w:rsidRDefault="00942F7A" w:rsidP="007347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5" w:type="dxa"/>
          </w:tcPr>
          <w:p w:rsidR="00942F7A" w:rsidRDefault="00942F7A" w:rsidP="00734713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>
            <w:r>
              <w:rPr>
                <w:rFonts w:hint="eastAsia"/>
              </w:rPr>
              <w:t>0</w:t>
            </w:r>
          </w:p>
        </w:tc>
      </w:tr>
      <w:tr w:rsidR="00942F7A" w:rsidTr="00734713">
        <w:tc>
          <w:tcPr>
            <w:tcW w:w="2130" w:type="dxa"/>
          </w:tcPr>
          <w:p w:rsidR="00942F7A" w:rsidRDefault="00942F7A" w:rsidP="00734713"/>
        </w:tc>
        <w:tc>
          <w:tcPr>
            <w:tcW w:w="1806" w:type="dxa"/>
          </w:tcPr>
          <w:p w:rsidR="00942F7A" w:rsidRDefault="00942F7A" w:rsidP="00734713"/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/>
        </w:tc>
      </w:tr>
      <w:tr w:rsidR="00942F7A" w:rsidTr="00734713">
        <w:tc>
          <w:tcPr>
            <w:tcW w:w="2130" w:type="dxa"/>
          </w:tcPr>
          <w:p w:rsidR="00942F7A" w:rsidRDefault="00942F7A" w:rsidP="00734713"/>
        </w:tc>
        <w:tc>
          <w:tcPr>
            <w:tcW w:w="1806" w:type="dxa"/>
          </w:tcPr>
          <w:p w:rsidR="00942F7A" w:rsidRDefault="00942F7A" w:rsidP="00734713"/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/>
        </w:tc>
      </w:tr>
      <w:tr w:rsidR="00942F7A" w:rsidTr="00734713">
        <w:tc>
          <w:tcPr>
            <w:tcW w:w="2130" w:type="dxa"/>
          </w:tcPr>
          <w:p w:rsidR="00942F7A" w:rsidRDefault="00942F7A" w:rsidP="00734713"/>
        </w:tc>
        <w:tc>
          <w:tcPr>
            <w:tcW w:w="1806" w:type="dxa"/>
          </w:tcPr>
          <w:p w:rsidR="00942F7A" w:rsidRDefault="00942F7A" w:rsidP="00734713"/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/>
        </w:tc>
      </w:tr>
      <w:tr w:rsidR="00942F7A" w:rsidTr="00734713">
        <w:tc>
          <w:tcPr>
            <w:tcW w:w="2130" w:type="dxa"/>
          </w:tcPr>
          <w:p w:rsidR="00942F7A" w:rsidRDefault="00942F7A" w:rsidP="00734713"/>
        </w:tc>
        <w:tc>
          <w:tcPr>
            <w:tcW w:w="1806" w:type="dxa"/>
          </w:tcPr>
          <w:p w:rsidR="00942F7A" w:rsidRDefault="00942F7A" w:rsidP="00734713"/>
        </w:tc>
        <w:tc>
          <w:tcPr>
            <w:tcW w:w="1275" w:type="dxa"/>
          </w:tcPr>
          <w:p w:rsidR="00942F7A" w:rsidRDefault="00942F7A" w:rsidP="00734713"/>
        </w:tc>
        <w:tc>
          <w:tcPr>
            <w:tcW w:w="2552" w:type="dxa"/>
          </w:tcPr>
          <w:p w:rsidR="00942F7A" w:rsidRDefault="00942F7A" w:rsidP="00734713"/>
        </w:tc>
        <w:tc>
          <w:tcPr>
            <w:tcW w:w="1518" w:type="dxa"/>
          </w:tcPr>
          <w:p w:rsidR="00942F7A" w:rsidRDefault="00942F7A" w:rsidP="00734713"/>
        </w:tc>
      </w:tr>
    </w:tbl>
    <w:p w:rsidR="00942F7A" w:rsidRDefault="00942F7A" w:rsidP="00942F7A">
      <w:pPr>
        <w:rPr>
          <w:sz w:val="24"/>
        </w:rPr>
      </w:pPr>
    </w:p>
    <w:p w:rsidR="00942F7A" w:rsidRDefault="00942F7A" w:rsidP="00942F7A">
      <w:pPr>
        <w:rPr>
          <w:sz w:val="24"/>
        </w:rPr>
      </w:pPr>
    </w:p>
    <w:p w:rsidR="00A2037A" w:rsidRPr="00942F7A" w:rsidRDefault="00A2037A" w:rsidP="00942F7A"/>
    <w:sectPr w:rsidR="00A2037A" w:rsidRPr="00942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6CC0E7"/>
    <w:multiLevelType w:val="singleLevel"/>
    <w:tmpl w:val="B36CC0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271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7658D2"/>
    <w:rsid w:val="BBBF9A56"/>
    <w:rsid w:val="00022C9E"/>
    <w:rsid w:val="000920F6"/>
    <w:rsid w:val="000A51E5"/>
    <w:rsid w:val="00142266"/>
    <w:rsid w:val="00173491"/>
    <w:rsid w:val="001D6A12"/>
    <w:rsid w:val="00245C1C"/>
    <w:rsid w:val="002A1B0B"/>
    <w:rsid w:val="002A6F47"/>
    <w:rsid w:val="002B5B38"/>
    <w:rsid w:val="003E6934"/>
    <w:rsid w:val="00420F6C"/>
    <w:rsid w:val="00477272"/>
    <w:rsid w:val="00496B0F"/>
    <w:rsid w:val="004C54EE"/>
    <w:rsid w:val="005B555E"/>
    <w:rsid w:val="006403CB"/>
    <w:rsid w:val="00657B74"/>
    <w:rsid w:val="00770C71"/>
    <w:rsid w:val="00787BEE"/>
    <w:rsid w:val="007E4FC2"/>
    <w:rsid w:val="00891447"/>
    <w:rsid w:val="008F20A5"/>
    <w:rsid w:val="00942F7A"/>
    <w:rsid w:val="00980F44"/>
    <w:rsid w:val="009E5D11"/>
    <w:rsid w:val="009E5F5C"/>
    <w:rsid w:val="009F311F"/>
    <w:rsid w:val="009F5FDF"/>
    <w:rsid w:val="009F6A07"/>
    <w:rsid w:val="00A2037A"/>
    <w:rsid w:val="00A675A8"/>
    <w:rsid w:val="00AA003D"/>
    <w:rsid w:val="00B126DA"/>
    <w:rsid w:val="00B40438"/>
    <w:rsid w:val="00C21811"/>
    <w:rsid w:val="00C827C1"/>
    <w:rsid w:val="00D10926"/>
    <w:rsid w:val="00D340C6"/>
    <w:rsid w:val="00D76B87"/>
    <w:rsid w:val="00E058EB"/>
    <w:rsid w:val="00E14F94"/>
    <w:rsid w:val="00E214A4"/>
    <w:rsid w:val="00F660B5"/>
    <w:rsid w:val="00F85FD6"/>
    <w:rsid w:val="00FA03E7"/>
    <w:rsid w:val="07DA6659"/>
    <w:rsid w:val="2E8C27CF"/>
    <w:rsid w:val="327658D2"/>
    <w:rsid w:val="3CEB3A8C"/>
    <w:rsid w:val="554063E4"/>
    <w:rsid w:val="643E77CD"/>
    <w:rsid w:val="66200409"/>
    <w:rsid w:val="680E3A02"/>
    <w:rsid w:val="6D535020"/>
    <w:rsid w:val="6E9E3197"/>
    <w:rsid w:val="77E171AF"/>
    <w:rsid w:val="77FA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2DDF266-028D-464D-9821-456D8A17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2F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nliqi/Library/Containers/com.kingsoft.wpsoffice.mac/Data/C:\Users\18767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C:\Users\18767\AppData\Roaming\Kingsoft\wps\addons\pool\win-i386\knewfileruby_1.0.0.10\template\wps\0.docx</Template>
  <TotalTime>133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星夜墨痕</dc:creator>
  <cp:lastModifiedBy>明昊 韩</cp:lastModifiedBy>
  <cp:revision>35</cp:revision>
  <dcterms:created xsi:type="dcterms:W3CDTF">2023-06-20T09:15:00Z</dcterms:created>
  <dcterms:modified xsi:type="dcterms:W3CDTF">2023-06-27T09:10:00Z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D1A32F74400C8F9F046E916400F0F571_43</vt:lpwstr>
  </property>
</Properties>
</file>